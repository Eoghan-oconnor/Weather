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62D8C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EC5D4C6" wp14:editId="7AB8E13F">
            <wp:extent cx="3657600" cy="2436607"/>
            <wp:effectExtent l="0" t="0" r="0" b="190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660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67E2CE0" w14:textId="3AF7A9D8" w:rsidR="00C6554A" w:rsidRDefault="003F14CD" w:rsidP="00C6554A">
      <w:pPr>
        <w:pStyle w:val="Title"/>
      </w:pPr>
      <w:r>
        <w:t>Weather App</w:t>
      </w:r>
    </w:p>
    <w:p w14:paraId="518C5F1F" w14:textId="1D2903A3" w:rsidR="00C6554A" w:rsidRPr="00D5413C" w:rsidRDefault="003F14CD" w:rsidP="00C6554A">
      <w:pPr>
        <w:pStyle w:val="Subtitle"/>
      </w:pPr>
      <w:r>
        <w:t>A Weather app built in Xarmain</w:t>
      </w:r>
    </w:p>
    <w:p w14:paraId="112A089F" w14:textId="765D912A" w:rsidR="00C6554A" w:rsidRDefault="003F14CD" w:rsidP="00C6554A">
      <w:pPr>
        <w:pStyle w:val="ContactInfo"/>
      </w:pPr>
      <w:r>
        <w:t>Eoghan O’Connor G00330972</w:t>
      </w:r>
      <w:r w:rsidR="00C6554A">
        <w:t xml:space="preserve"> | </w:t>
      </w:r>
      <w:r>
        <w:t>Software Development</w:t>
      </w:r>
      <w:r w:rsidR="00C6554A">
        <w:t xml:space="preserve"> |</w:t>
      </w:r>
      <w:r w:rsidR="00C6554A" w:rsidRPr="00D5413C">
        <w:t xml:space="preserve"> </w:t>
      </w:r>
      <w:r>
        <w:t>September 2019</w:t>
      </w:r>
      <w:r w:rsidR="00C6554A">
        <w:br w:type="page"/>
      </w:r>
    </w:p>
    <w:p w14:paraId="149985DE" w14:textId="7AA82FAD" w:rsidR="00C6554A" w:rsidRDefault="00A24177" w:rsidP="00C6554A">
      <w:pPr>
        <w:pStyle w:val="Heading1"/>
      </w:pPr>
      <w:r>
        <w:lastRenderedPageBreak/>
        <w:t>Weather App</w:t>
      </w:r>
    </w:p>
    <w:p w14:paraId="1E31AA3A" w14:textId="56DD6610" w:rsidR="00C6554A" w:rsidRDefault="00A24177" w:rsidP="00C6554A">
      <w:pPr>
        <w:pStyle w:val="ListBullet"/>
        <w:numPr>
          <w:ilvl w:val="0"/>
          <w:numId w:val="1"/>
        </w:numPr>
      </w:pPr>
      <w:r>
        <w:t>I decided to make an Irish weather app to allow users to get real time information about their current location or the location in which they are heading.</w:t>
      </w:r>
    </w:p>
    <w:p w14:paraId="06A16854" w14:textId="3A77BE77" w:rsidR="00A24177" w:rsidRDefault="00A24177" w:rsidP="00C6554A">
      <w:pPr>
        <w:pStyle w:val="ListBullet"/>
        <w:numPr>
          <w:ilvl w:val="0"/>
          <w:numId w:val="1"/>
        </w:numPr>
      </w:pPr>
      <w:r>
        <w:t>The App will have a very simple design allowing it to be used by people of varying abilities.</w:t>
      </w:r>
    </w:p>
    <w:p w14:paraId="1ED2B346" w14:textId="6A103B4B" w:rsidR="00A24177" w:rsidRPr="00514122" w:rsidRDefault="00A24177" w:rsidP="00C6554A">
      <w:pPr>
        <w:pStyle w:val="ListBullet"/>
        <w:numPr>
          <w:ilvl w:val="0"/>
          <w:numId w:val="1"/>
        </w:numPr>
      </w:pPr>
      <w:r>
        <w:t>It will save previous searches to allow users to make searches quicker.</w:t>
      </w:r>
    </w:p>
    <w:p w14:paraId="725C23D9" w14:textId="761ED470" w:rsidR="00C6554A" w:rsidRPr="00D5413C" w:rsidRDefault="002E16D5" w:rsidP="00C6554A">
      <w:pPr>
        <w:pStyle w:val="Heading2"/>
      </w:pPr>
      <w:r>
        <w:t>How does it get the weather infomanton?</w:t>
      </w:r>
    </w:p>
    <w:p w14:paraId="253148E2" w14:textId="207FABE4" w:rsidR="002C74C0" w:rsidRDefault="002E16D5" w:rsidP="002E16D5">
      <w:r>
        <w:t>The Weather App uses openweather api, it is a free to use weather api. It requires the user to sign up and generates unique api keys the allow the real time weather information.</w:t>
      </w:r>
    </w:p>
    <w:p w14:paraId="5CF200C0" w14:textId="4B13A50F" w:rsidR="008E10D2" w:rsidRDefault="008E10D2" w:rsidP="002E16D5"/>
    <w:p w14:paraId="3BCC8774" w14:textId="1A2D623B" w:rsidR="008E10D2" w:rsidRPr="00D5413C" w:rsidRDefault="008E10D2" w:rsidP="008E10D2">
      <w:pPr>
        <w:pStyle w:val="Heading2"/>
      </w:pPr>
      <w:r>
        <w:t>The Design</w:t>
      </w:r>
    </w:p>
    <w:p w14:paraId="1ACCC3EA" w14:textId="7C5BF4D9" w:rsidR="008E10D2" w:rsidRDefault="008E10D2" w:rsidP="008E10D2">
      <w:r>
        <w:t>The design of my application will be very simple. I personally don’t believe in a complicated UI</w:t>
      </w:r>
      <w:r w:rsidR="00C13DAB">
        <w:t>, it makes the application difficult to use and creates an overwhelmed feeling for user.</w:t>
      </w:r>
    </w:p>
    <w:p w14:paraId="4B5CEC0D" w14:textId="3FF0050D" w:rsidR="00D6127D" w:rsidRDefault="00D6127D" w:rsidP="00D6127D">
      <w:pPr>
        <w:pStyle w:val="Heading2"/>
      </w:pPr>
      <w:r>
        <w:t>Other weather apps</w:t>
      </w:r>
    </w:p>
    <w:p w14:paraId="75FEAA5F" w14:textId="2BE16A00" w:rsidR="00D6127D" w:rsidRPr="00D6127D" w:rsidRDefault="00D6127D" w:rsidP="00D6127D">
      <w:r>
        <w:t>Using the IOS app store I looked through many different apps. The default IOS weather app is very good for providing a graphical representation of the weather, However this may the overwhelming for some users. Similarly with most other weather applications.</w:t>
      </w:r>
      <w:bookmarkStart w:id="5" w:name="_GoBack"/>
      <w:bookmarkEnd w:id="5"/>
    </w:p>
    <w:p w14:paraId="6ECD3492" w14:textId="77777777" w:rsidR="005071BF" w:rsidRDefault="005071BF" w:rsidP="008E10D2"/>
    <w:p w14:paraId="27E855FE" w14:textId="7B7555C5" w:rsidR="00C13DAB" w:rsidRDefault="00C13DAB" w:rsidP="008E10D2"/>
    <w:p w14:paraId="3C84ABF8" w14:textId="77777777" w:rsidR="008E10D2" w:rsidRDefault="008E10D2" w:rsidP="008E10D2"/>
    <w:p w14:paraId="4BB00C16" w14:textId="77777777" w:rsidR="008E10D2" w:rsidRDefault="008E10D2" w:rsidP="002E16D5"/>
    <w:p w14:paraId="245104E3" w14:textId="53354497" w:rsidR="002E16D5" w:rsidRDefault="002E16D5" w:rsidP="002E16D5"/>
    <w:p w14:paraId="3D9543AD" w14:textId="77777777" w:rsidR="002E16D5" w:rsidRDefault="002E16D5" w:rsidP="002E16D5"/>
    <w:sectPr w:rsidR="002E16D5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D1D94" w14:textId="77777777" w:rsidR="00E165EA" w:rsidRDefault="00E165EA" w:rsidP="00C6554A">
      <w:pPr>
        <w:spacing w:before="0" w:after="0" w:line="240" w:lineRule="auto"/>
      </w:pPr>
      <w:r>
        <w:separator/>
      </w:r>
    </w:p>
  </w:endnote>
  <w:endnote w:type="continuationSeparator" w:id="0">
    <w:p w14:paraId="1DEFEE4B" w14:textId="77777777" w:rsidR="00E165EA" w:rsidRDefault="00E165E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02A1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6C9B" w14:textId="77777777" w:rsidR="00E165EA" w:rsidRDefault="00E165E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5193A37" w14:textId="77777777" w:rsidR="00E165EA" w:rsidRDefault="00E165E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CD"/>
    <w:rsid w:val="002554CD"/>
    <w:rsid w:val="00293B83"/>
    <w:rsid w:val="002B4294"/>
    <w:rsid w:val="002E16D5"/>
    <w:rsid w:val="00333D0D"/>
    <w:rsid w:val="003F14CD"/>
    <w:rsid w:val="00474D92"/>
    <w:rsid w:val="004C049F"/>
    <w:rsid w:val="005000E2"/>
    <w:rsid w:val="005071BF"/>
    <w:rsid w:val="006A3CE7"/>
    <w:rsid w:val="006C27F2"/>
    <w:rsid w:val="008E10D2"/>
    <w:rsid w:val="00A24177"/>
    <w:rsid w:val="00C13DAB"/>
    <w:rsid w:val="00C6554A"/>
    <w:rsid w:val="00D6127D"/>
    <w:rsid w:val="00E165E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3310"/>
  <w15:chartTrackingRefBased/>
  <w15:docId w15:val="{E81A326C-A311-46EE-8055-A57C4DF3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con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O'Connor</dc:creator>
  <cp:keywords/>
  <dc:description/>
  <cp:lastModifiedBy>Eoghan O'Connor</cp:lastModifiedBy>
  <cp:revision>4</cp:revision>
  <dcterms:created xsi:type="dcterms:W3CDTF">2019-08-31T23:34:00Z</dcterms:created>
  <dcterms:modified xsi:type="dcterms:W3CDTF">2019-09-01T18:57:00Z</dcterms:modified>
</cp:coreProperties>
</file>